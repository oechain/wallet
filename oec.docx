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9257E" w14:textId="0F7983AC" w:rsidR="00493BE3" w:rsidRPr="00493BE3" w:rsidRDefault="00E04C7B" w:rsidP="00493BE3">
      <w:pPr>
        <w:pStyle w:val="1"/>
        <w:rPr>
          <w:rFonts w:hint="eastAsia"/>
        </w:rPr>
      </w:pPr>
      <w:r>
        <w:rPr>
          <w:rFonts w:hint="eastAsia"/>
        </w:rPr>
        <w:t>OEC</w:t>
      </w:r>
      <w:r>
        <w:rPr>
          <w:rFonts w:hint="eastAsia"/>
        </w:rPr>
        <w:t>文档说明</w:t>
      </w:r>
    </w:p>
    <w:p w14:paraId="1522DFCC" w14:textId="67CDE1D8" w:rsidR="00EF27D0" w:rsidRDefault="00EF27D0" w:rsidP="00493BE3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运行环境：</w:t>
      </w:r>
    </w:p>
    <w:p w14:paraId="7AF017CC" w14:textId="7B7A42EB" w:rsidR="00EF27D0" w:rsidRDefault="00EF27D0" w:rsidP="00914267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proofErr w:type="spellStart"/>
      <w:r w:rsidRPr="00EF27D0">
        <w:rPr>
          <w:lang w:val="en-US"/>
        </w:rPr>
        <w:t>ubuntu</w:t>
      </w:r>
      <w:proofErr w:type="spellEnd"/>
      <w:r w:rsidRPr="00EF27D0">
        <w:rPr>
          <w:lang w:val="en-US"/>
        </w:rPr>
        <w:t xml:space="preserve"> 16.04</w:t>
      </w:r>
    </w:p>
    <w:p w14:paraId="1C6625F6" w14:textId="2BB5E33E" w:rsidR="00EF27D0" w:rsidRDefault="00EF27D0" w:rsidP="00914267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proofErr w:type="spellStart"/>
      <w:r>
        <w:rPr>
          <w:rFonts w:hint="eastAsia"/>
          <w:lang w:val="en-US"/>
        </w:rPr>
        <w:t>nginx</w:t>
      </w:r>
      <w:proofErr w:type="spellEnd"/>
    </w:p>
    <w:p w14:paraId="7BDB7C0A" w14:textId="19A0E863" w:rsidR="00EF27D0" w:rsidRDefault="00EF27D0" w:rsidP="00914267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proofErr w:type="spellStart"/>
      <w:r>
        <w:rPr>
          <w:rFonts w:hint="eastAsia"/>
          <w:lang w:val="en-US"/>
        </w:rPr>
        <w:t>mysql</w:t>
      </w:r>
      <w:proofErr w:type="spellEnd"/>
      <w:r>
        <w:rPr>
          <w:rFonts w:hint="eastAsia"/>
          <w:lang w:val="en-US"/>
        </w:rPr>
        <w:t xml:space="preserve"> 5.6</w:t>
      </w:r>
    </w:p>
    <w:p w14:paraId="59E3F7A9" w14:textId="1CE3BA6C" w:rsidR="00EF27D0" w:rsidRDefault="00EF27D0" w:rsidP="00914267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proofErr w:type="spellStart"/>
      <w:r>
        <w:rPr>
          <w:rFonts w:hint="eastAsia"/>
          <w:lang w:val="en-US"/>
        </w:rPr>
        <w:t>php</w:t>
      </w:r>
      <w:proofErr w:type="spellEnd"/>
      <w:r>
        <w:rPr>
          <w:rFonts w:hint="eastAsia"/>
          <w:lang w:val="en-US"/>
        </w:rPr>
        <w:t xml:space="preserve"> 7.1</w:t>
      </w:r>
    </w:p>
    <w:p w14:paraId="4BCD452D" w14:textId="568FF66A" w:rsidR="00EF27D0" w:rsidRPr="00EF27D0" w:rsidRDefault="00EF27D0" w:rsidP="00914267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ab/>
        <w:t>node</w:t>
      </w:r>
    </w:p>
    <w:p w14:paraId="46481EA4" w14:textId="659E774B" w:rsidR="00533586" w:rsidRDefault="00E85691" w:rsidP="00493BE3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代码目录结构</w:t>
      </w:r>
    </w:p>
    <w:p w14:paraId="450B6D54" w14:textId="7741B5DF" w:rsidR="000D0833" w:rsidRDefault="000D0833" w:rsidP="00806211">
      <w:pPr>
        <w:pStyle w:val="a"/>
        <w:numPr>
          <w:ilvl w:val="0"/>
          <w:numId w:val="0"/>
        </w:numPr>
        <w:jc w:val="center"/>
        <w:rPr>
          <w:rFonts w:hint="eastAsia"/>
          <w:lang w:val="en-US"/>
        </w:rPr>
      </w:pPr>
      <w:r w:rsidRPr="000D0833">
        <w:rPr>
          <w:lang w:val="en-US"/>
        </w:rPr>
        <w:drawing>
          <wp:inline distT="0" distB="0" distL="0" distR="0" wp14:anchorId="48E52C74" wp14:editId="3251728F">
            <wp:extent cx="4937215" cy="343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720" cy="34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881" w14:textId="77777777" w:rsidR="006D0834" w:rsidRDefault="005B4398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结构说明：</w:t>
      </w:r>
    </w:p>
    <w:p w14:paraId="78BACE3A" w14:textId="29D4458C" w:rsidR="005B4398" w:rsidRDefault="006D0834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App</w:t>
      </w:r>
      <w:r>
        <w:rPr>
          <w:rFonts w:hint="eastAsia"/>
          <w:lang w:val="en-US"/>
        </w:rPr>
        <w:t>目录：包含了应用核心代码，里面主要包含控制器、木星、操作数据库、事务处理文件</w:t>
      </w:r>
    </w:p>
    <w:p w14:paraId="2EEB30B6" w14:textId="0D877A88" w:rsidR="00806211" w:rsidRDefault="00806211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ootstrap</w:t>
      </w:r>
      <w:r>
        <w:rPr>
          <w:rFonts w:hint="eastAsia"/>
          <w:lang w:val="en-US"/>
        </w:rPr>
        <w:t>目录：</w:t>
      </w:r>
      <w:r w:rsidR="00C84C0B">
        <w:rPr>
          <w:rFonts w:hint="eastAsia"/>
          <w:lang w:val="en-US"/>
        </w:rPr>
        <w:t>用于框架的启动和自动加载配置</w:t>
      </w:r>
    </w:p>
    <w:p w14:paraId="21747C77" w14:textId="17805844" w:rsidR="00C84C0B" w:rsidRDefault="00C84C0B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proofErr w:type="spellStart"/>
      <w:r>
        <w:rPr>
          <w:lang w:val="en-US"/>
        </w:rPr>
        <w:t>C</w:t>
      </w:r>
      <w:r>
        <w:rPr>
          <w:rFonts w:hint="eastAsia"/>
          <w:lang w:val="en-US"/>
        </w:rPr>
        <w:t>onfig</w:t>
      </w:r>
      <w:proofErr w:type="spellEnd"/>
      <w:r>
        <w:rPr>
          <w:rFonts w:hint="eastAsia"/>
          <w:lang w:val="en-US"/>
        </w:rPr>
        <w:t>目录：包含应用所有配置文件</w:t>
      </w:r>
    </w:p>
    <w:p w14:paraId="31C6EFD0" w14:textId="022DEACC" w:rsidR="00C84C0B" w:rsidRDefault="00C84C0B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atabase</w:t>
      </w:r>
      <w:r>
        <w:rPr>
          <w:rFonts w:hint="eastAsia"/>
          <w:lang w:val="en-US"/>
        </w:rPr>
        <w:t>目录：数据库的迁移文件和填充文件</w:t>
      </w:r>
    </w:p>
    <w:p w14:paraId="36953621" w14:textId="27F3F7CA" w:rsidR="00C84C0B" w:rsidRDefault="00C84C0B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lastRenderedPageBreak/>
        <w:t>P</w:t>
      </w:r>
      <w:r>
        <w:rPr>
          <w:rFonts w:hint="eastAsia"/>
          <w:lang w:val="en-US"/>
        </w:rPr>
        <w:t>ublic</w:t>
      </w:r>
      <w:r>
        <w:rPr>
          <w:rFonts w:hint="eastAsia"/>
          <w:lang w:val="en-US"/>
        </w:rPr>
        <w:t>目录：应用的入口文件和前端资源文件（图片、</w:t>
      </w:r>
      <w:proofErr w:type="spellStart"/>
      <w:r>
        <w:rPr>
          <w:rFonts w:hint="eastAsia"/>
          <w:lang w:val="en-US"/>
        </w:rPr>
        <w:t>Javascript</w:t>
      </w:r>
      <w:proofErr w:type="spellEnd"/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等），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目录指向文件</w:t>
      </w:r>
    </w:p>
    <w:p w14:paraId="5575C876" w14:textId="10215455" w:rsidR="00C84C0B" w:rsidRDefault="00C84C0B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Resources</w:t>
      </w:r>
      <w:r>
        <w:rPr>
          <w:rFonts w:hint="eastAsia"/>
          <w:lang w:val="en-US"/>
        </w:rPr>
        <w:t>目录：应用视图文件，以及本地化语言包</w:t>
      </w:r>
    </w:p>
    <w:p w14:paraId="69ACEE95" w14:textId="3F57A294" w:rsidR="00C84C0B" w:rsidRDefault="00C84C0B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Routes</w:t>
      </w:r>
      <w:r>
        <w:rPr>
          <w:rFonts w:hint="eastAsia"/>
          <w:lang w:val="en-US"/>
        </w:rPr>
        <w:t>目录：路由文件</w:t>
      </w:r>
    </w:p>
    <w:p w14:paraId="2004E175" w14:textId="040DB8F7" w:rsidR="00C84C0B" w:rsidRDefault="00C84C0B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Stronge</w:t>
      </w:r>
      <w:proofErr w:type="spellEnd"/>
      <w:r>
        <w:rPr>
          <w:rFonts w:hint="eastAsia"/>
          <w:lang w:val="en-US"/>
        </w:rPr>
        <w:t>目录：包含编辑后的</w:t>
      </w:r>
      <w:r>
        <w:rPr>
          <w:rFonts w:hint="eastAsia"/>
          <w:lang w:val="en-US"/>
        </w:rPr>
        <w:t>Blade</w:t>
      </w:r>
      <w:r>
        <w:rPr>
          <w:rFonts w:hint="eastAsia"/>
          <w:lang w:val="en-US"/>
        </w:rPr>
        <w:t>模版、</w:t>
      </w:r>
      <w:r>
        <w:rPr>
          <w:rFonts w:hint="eastAsia"/>
          <w:lang w:val="en-US"/>
        </w:rPr>
        <w:t>Session</w:t>
      </w:r>
      <w:r>
        <w:rPr>
          <w:rFonts w:hint="eastAsia"/>
          <w:lang w:val="en-US"/>
        </w:rPr>
        <w:t>、文件缓存</w:t>
      </w:r>
    </w:p>
    <w:p w14:paraId="4F7CD61D" w14:textId="777A6359" w:rsidR="006D0834" w:rsidRDefault="00EB4564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Tests</w:t>
      </w:r>
      <w:r>
        <w:rPr>
          <w:rFonts w:hint="eastAsia"/>
          <w:lang w:val="en-US"/>
        </w:rPr>
        <w:t>：测试目录</w:t>
      </w:r>
    </w:p>
    <w:p w14:paraId="2D42321D" w14:textId="75398872" w:rsidR="00EB4564" w:rsidRDefault="00EB4564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Vendor</w:t>
      </w:r>
      <w:r>
        <w:rPr>
          <w:rFonts w:hint="eastAsia"/>
          <w:lang w:val="en-US"/>
        </w:rPr>
        <w:t>：框架所有的依赖</w:t>
      </w:r>
    </w:p>
    <w:p w14:paraId="3B347500" w14:textId="77777777" w:rsidR="00EB4564" w:rsidRDefault="00EB4564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</w:p>
    <w:p w14:paraId="4AEC28E5" w14:textId="6DC0F21D" w:rsidR="0041086F" w:rsidRDefault="0041086F" w:rsidP="0041086F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数据库说明</w:t>
      </w:r>
    </w:p>
    <w:p w14:paraId="1E15345B" w14:textId="6581A61A" w:rsidR="0041086F" w:rsidRDefault="000C6287" w:rsidP="007D2D3C">
      <w:pPr>
        <w:jc w:val="center"/>
        <w:rPr>
          <w:rFonts w:hint="eastAsia"/>
          <w:lang w:val="en-US"/>
        </w:rPr>
      </w:pPr>
      <w:r w:rsidRPr="000C6287">
        <w:rPr>
          <w:lang w:val="en-US"/>
        </w:rPr>
        <w:drawing>
          <wp:inline distT="0" distB="0" distL="0" distR="0" wp14:anchorId="39CE15C0" wp14:editId="7DA391B8">
            <wp:extent cx="3480203" cy="57048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59" cy="57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3257" w14:textId="7A1CF6E9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lastRenderedPageBreak/>
        <w:t>account_log</w:t>
      </w:r>
      <w:proofErr w:type="spellEnd"/>
      <w:r>
        <w:rPr>
          <w:rFonts w:hint="eastAsia"/>
          <w:lang w:val="en-US"/>
        </w:rPr>
        <w:t>：日志表</w:t>
      </w:r>
    </w:p>
    <w:p w14:paraId="44393F8E" w14:textId="297A30DF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admin</w:t>
      </w:r>
      <w:r>
        <w:rPr>
          <w:rFonts w:hint="eastAsia"/>
          <w:lang w:val="en-US"/>
        </w:rPr>
        <w:t>：后台管理员表</w:t>
      </w:r>
    </w:p>
    <w:p w14:paraId="1B29A6C4" w14:textId="7791604C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admin_module</w:t>
      </w:r>
      <w:proofErr w:type="spellEnd"/>
      <w:r>
        <w:rPr>
          <w:rFonts w:hint="eastAsia"/>
          <w:lang w:val="en-US"/>
        </w:rPr>
        <w:t>：操作权限模块</w:t>
      </w:r>
    </w:p>
    <w:p w14:paraId="1F2846A9" w14:textId="749E4287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admin_module_action</w:t>
      </w:r>
      <w:proofErr w:type="spellEnd"/>
      <w:r>
        <w:rPr>
          <w:rFonts w:hint="eastAsia"/>
          <w:lang w:val="en-US"/>
        </w:rPr>
        <w:t>：操作权限表</w:t>
      </w:r>
    </w:p>
    <w:p w14:paraId="766B3012" w14:textId="76867AB9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admin_role</w:t>
      </w:r>
      <w:proofErr w:type="spellEnd"/>
      <w:r>
        <w:rPr>
          <w:rFonts w:hint="eastAsia"/>
          <w:lang w:val="en-US"/>
        </w:rPr>
        <w:t>：角色表</w:t>
      </w:r>
    </w:p>
    <w:p w14:paraId="201EFDED" w14:textId="6F9278EC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admin_role_permission</w:t>
      </w:r>
      <w:proofErr w:type="spellEnd"/>
      <w:r>
        <w:rPr>
          <w:rFonts w:hint="eastAsia"/>
          <w:lang w:val="en-US"/>
        </w:rPr>
        <w:t>：角色权限</w:t>
      </w:r>
    </w:p>
    <w:p w14:paraId="6135D8C0" w14:textId="3E9E951A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bank</w:t>
      </w:r>
      <w:r>
        <w:rPr>
          <w:rFonts w:hint="eastAsia"/>
          <w:lang w:val="en-US"/>
        </w:rPr>
        <w:t>：银行表（暂时无用）</w:t>
      </w:r>
    </w:p>
    <w:p w14:paraId="64CAD112" w14:textId="3B6A2694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currency</w:t>
      </w:r>
      <w:r>
        <w:rPr>
          <w:rFonts w:hint="eastAsia"/>
          <w:lang w:val="en-US"/>
        </w:rPr>
        <w:t>：币种表</w:t>
      </w:r>
    </w:p>
    <w:p w14:paraId="7256E004" w14:textId="59CA2DB3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false_data</w:t>
      </w:r>
      <w:proofErr w:type="spellEnd"/>
      <w:r>
        <w:rPr>
          <w:rFonts w:hint="eastAsia"/>
          <w:lang w:val="en-US"/>
        </w:rPr>
        <w:t>：失败数据</w:t>
      </w:r>
    </w:p>
    <w:p w14:paraId="3C48015F" w14:textId="7344BD24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helps</w:t>
      </w:r>
      <w:r>
        <w:rPr>
          <w:rFonts w:hint="eastAsia"/>
          <w:lang w:val="en-US"/>
        </w:rPr>
        <w:t>：帮助表</w:t>
      </w:r>
    </w:p>
    <w:p w14:paraId="2F18F1A9" w14:textId="74A6FC7D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market</w:t>
      </w:r>
      <w:r>
        <w:rPr>
          <w:rFonts w:hint="eastAsia"/>
          <w:lang w:val="en-US"/>
        </w:rPr>
        <w:t>：交易表（暂时无用）</w:t>
      </w:r>
    </w:p>
    <w:p w14:paraId="45315028" w14:textId="74311574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news</w:t>
      </w:r>
      <w:r>
        <w:rPr>
          <w:rFonts w:hint="eastAsia"/>
          <w:lang w:val="en-US"/>
        </w:rPr>
        <w:t>：新闻表</w:t>
      </w:r>
    </w:p>
    <w:p w14:paraId="1A10E872" w14:textId="13FBB9EF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news_category</w:t>
      </w:r>
      <w:proofErr w:type="spellEnd"/>
      <w:r>
        <w:rPr>
          <w:rFonts w:hint="eastAsia"/>
          <w:lang w:val="en-US"/>
        </w:rPr>
        <w:t>：新闻分类</w:t>
      </w:r>
    </w:p>
    <w:p w14:paraId="3B18CE48" w14:textId="6A833B17" w:rsidR="007D2D3C" w:rsidRDefault="007D2D3C" w:rsidP="007D2D3C">
      <w:pPr>
        <w:rPr>
          <w:rFonts w:hint="eastAsia"/>
          <w:lang w:val="en-US"/>
        </w:rPr>
      </w:pPr>
      <w:proofErr w:type="spellStart"/>
      <w:r w:rsidRPr="007D2D3C">
        <w:rPr>
          <w:lang w:val="en-US"/>
        </w:rPr>
        <w:t>send_sms</w:t>
      </w:r>
      <w:proofErr w:type="spellEnd"/>
      <w:r>
        <w:rPr>
          <w:rFonts w:hint="eastAsia"/>
          <w:lang w:val="en-US"/>
        </w:rPr>
        <w:t>：发送短信</w:t>
      </w:r>
    </w:p>
    <w:p w14:paraId="477EDC03" w14:textId="6C1A7350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settings</w:t>
      </w:r>
      <w:r>
        <w:rPr>
          <w:rFonts w:hint="eastAsia"/>
          <w:lang w:val="en-US"/>
        </w:rPr>
        <w:t>：设置表</w:t>
      </w:r>
    </w:p>
    <w:p w14:paraId="4DC6B3C8" w14:textId="31F0E389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transaction</w:t>
      </w:r>
      <w:r>
        <w:rPr>
          <w:rFonts w:hint="eastAsia"/>
          <w:lang w:val="en-US"/>
        </w:rPr>
        <w:t>：交易表（暂时无用）</w:t>
      </w:r>
    </w:p>
    <w:p w14:paraId="0155C056" w14:textId="4198A903" w:rsidR="007D2D3C" w:rsidRDefault="007D2D3C" w:rsidP="007D2D3C">
      <w:pPr>
        <w:rPr>
          <w:rFonts w:hint="eastAsia"/>
          <w:lang w:val="en-US"/>
        </w:rPr>
      </w:pPr>
      <w:r w:rsidRPr="007D2D3C">
        <w:rPr>
          <w:lang w:val="en-US"/>
        </w:rPr>
        <w:t>users</w:t>
      </w:r>
      <w:r>
        <w:rPr>
          <w:rFonts w:hint="eastAsia"/>
          <w:lang w:val="en-US"/>
        </w:rPr>
        <w:t>：用户表</w:t>
      </w:r>
    </w:p>
    <w:p w14:paraId="667956F1" w14:textId="7DFE6251" w:rsidR="00EB4564" w:rsidRDefault="007D2D3C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proofErr w:type="spellStart"/>
      <w:r w:rsidRPr="007D2D3C">
        <w:rPr>
          <w:lang w:val="en-US"/>
        </w:rPr>
        <w:t>users_level</w:t>
      </w:r>
      <w:proofErr w:type="spellEnd"/>
      <w:r>
        <w:rPr>
          <w:rFonts w:hint="eastAsia"/>
          <w:lang w:val="en-US"/>
        </w:rPr>
        <w:t>：用户等级</w:t>
      </w:r>
    </w:p>
    <w:p w14:paraId="0E538B49" w14:textId="62D2AB2E" w:rsidR="007D2D3C" w:rsidRDefault="007D2D3C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proofErr w:type="spellStart"/>
      <w:r w:rsidRPr="007D2D3C">
        <w:rPr>
          <w:lang w:val="en-US"/>
        </w:rPr>
        <w:t>users_wallet</w:t>
      </w:r>
      <w:proofErr w:type="spellEnd"/>
      <w:r>
        <w:rPr>
          <w:rFonts w:hint="eastAsia"/>
          <w:lang w:val="en-US"/>
        </w:rPr>
        <w:t>：用户钱包表</w:t>
      </w:r>
    </w:p>
    <w:p w14:paraId="46FDDD53" w14:textId="63A2FA8D" w:rsidR="007D2D3C" w:rsidRPr="006D0834" w:rsidRDefault="007D2D3C" w:rsidP="006D0834">
      <w:pPr>
        <w:pStyle w:val="a"/>
        <w:numPr>
          <w:ilvl w:val="0"/>
          <w:numId w:val="0"/>
        </w:numPr>
        <w:rPr>
          <w:rFonts w:hint="eastAsia"/>
          <w:lang w:val="en-US"/>
        </w:rPr>
      </w:pPr>
      <w:proofErr w:type="spellStart"/>
      <w:r w:rsidRPr="007D2D3C">
        <w:rPr>
          <w:lang w:val="en-US"/>
        </w:rPr>
        <w:t>users_wallet_out</w:t>
      </w:r>
      <w:proofErr w:type="spellEnd"/>
      <w:r>
        <w:rPr>
          <w:rFonts w:hint="eastAsia"/>
          <w:lang w:val="en-US"/>
        </w:rPr>
        <w:t>：提现表</w:t>
      </w:r>
      <w:bookmarkStart w:id="0" w:name="_GoBack"/>
      <w:bookmarkEnd w:id="0"/>
    </w:p>
    <w:sectPr w:rsidR="007D2D3C" w:rsidRPr="006D0834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8F5D0" w14:textId="77777777" w:rsidR="00352DD7" w:rsidRDefault="00352DD7">
      <w:r>
        <w:separator/>
      </w:r>
    </w:p>
    <w:p w14:paraId="4E6AFF48" w14:textId="77777777" w:rsidR="00352DD7" w:rsidRDefault="00352DD7"/>
  </w:endnote>
  <w:endnote w:type="continuationSeparator" w:id="0">
    <w:p w14:paraId="494E5322" w14:textId="77777777" w:rsidR="00352DD7" w:rsidRDefault="00352DD7">
      <w:r>
        <w:continuationSeparator/>
      </w:r>
    </w:p>
    <w:p w14:paraId="5CD8107F" w14:textId="77777777" w:rsidR="00352DD7" w:rsidRDefault="00352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7242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D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9A1A7" w14:textId="77777777" w:rsidR="00352DD7" w:rsidRDefault="00352DD7">
      <w:r>
        <w:separator/>
      </w:r>
    </w:p>
    <w:p w14:paraId="041B5857" w14:textId="77777777" w:rsidR="00352DD7" w:rsidRDefault="00352DD7"/>
  </w:footnote>
  <w:footnote w:type="continuationSeparator" w:id="0">
    <w:p w14:paraId="585D677D" w14:textId="77777777" w:rsidR="00352DD7" w:rsidRDefault="00352DD7">
      <w:r>
        <w:continuationSeparator/>
      </w:r>
    </w:p>
    <w:p w14:paraId="12580127" w14:textId="77777777" w:rsidR="00352DD7" w:rsidRDefault="00352D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7B"/>
    <w:rsid w:val="00005A32"/>
    <w:rsid w:val="000C6287"/>
    <w:rsid w:val="000D0833"/>
    <w:rsid w:val="00352DD7"/>
    <w:rsid w:val="0041086F"/>
    <w:rsid w:val="00471431"/>
    <w:rsid w:val="00493BE3"/>
    <w:rsid w:val="004D7479"/>
    <w:rsid w:val="00533586"/>
    <w:rsid w:val="00547C66"/>
    <w:rsid w:val="005B4398"/>
    <w:rsid w:val="005D5D11"/>
    <w:rsid w:val="006D0834"/>
    <w:rsid w:val="007D2D3C"/>
    <w:rsid w:val="00806211"/>
    <w:rsid w:val="00850326"/>
    <w:rsid w:val="00914267"/>
    <w:rsid w:val="00A01A27"/>
    <w:rsid w:val="00A44D92"/>
    <w:rsid w:val="00C35F1A"/>
    <w:rsid w:val="00C84C0B"/>
    <w:rsid w:val="00C9613D"/>
    <w:rsid w:val="00E04C7B"/>
    <w:rsid w:val="00E85691"/>
    <w:rsid w:val="00EB4564"/>
    <w:rsid w:val="00EF27D0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5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wenlo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C0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10E1D63E369A446AA344D2737DEABB9">
    <w:name w:val="E10E1D63E369A446AA344D2737DEABB9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4292DE351C6AB4468BB6768544E22B1A">
    <w:name w:val="4292DE351C6AB4468BB6768544E22B1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35</TotalTime>
  <Pages>3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2018-10-30T02:44:00Z</dcterms:created>
  <dcterms:modified xsi:type="dcterms:W3CDTF">2018-10-30T06:15:00Z</dcterms:modified>
</cp:coreProperties>
</file>